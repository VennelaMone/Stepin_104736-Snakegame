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1995825" w:rsidR="006F3721" w:rsidRPr="008506EA" w:rsidRDefault="006F3721" w:rsidP="00860730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</w:rPr>
                            </w:pPr>
                            <w:r w:rsidRPr="008506EA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Report – </w:t>
                            </w:r>
                            <w:r w:rsidR="008506EA">
                              <w:rPr>
                                <w:rFonts w:ascii="Times New Roman" w:hAnsi="Times New Roman"/>
                                <w:sz w:val="56"/>
                              </w:rPr>
                              <w:t>Snake Game</w:t>
                            </w:r>
                            <w:r w:rsidRPr="008506EA">
                              <w:rPr>
                                <w:rFonts w:ascii="Times New Roman" w:hAnsi="Times New Roman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1995825" w:rsidR="006F3721" w:rsidRPr="008506EA" w:rsidRDefault="006F3721" w:rsidP="00860730">
                      <w:pPr>
                        <w:jc w:val="center"/>
                        <w:rPr>
                          <w:rFonts w:ascii="Times New Roman" w:hAnsi="Times New Roman"/>
                          <w:sz w:val="56"/>
                        </w:rPr>
                      </w:pPr>
                      <w:r w:rsidRPr="008506EA">
                        <w:rPr>
                          <w:rFonts w:ascii="Times New Roman" w:hAnsi="Times New Roman"/>
                          <w:sz w:val="56"/>
                        </w:rPr>
                        <w:t xml:space="preserve">Report – </w:t>
                      </w:r>
                      <w:r w:rsidR="008506EA">
                        <w:rPr>
                          <w:rFonts w:ascii="Times New Roman" w:hAnsi="Times New Roman"/>
                          <w:sz w:val="56"/>
                        </w:rPr>
                        <w:t>Snake Game</w:t>
                      </w:r>
                      <w:r w:rsidRPr="008506EA">
                        <w:rPr>
                          <w:rFonts w:ascii="Times New Roman" w:hAnsi="Times New Roman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997F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423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43860543" w:rsidR="001B4CE7" w:rsidRPr="007B3ACD" w:rsidRDefault="008506EA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Mone Vennela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692AB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7F02" w14:textId="77777777" w:rsidR="00692AB4" w:rsidRDefault="00692AB4" w:rsidP="006A582B">
      <w:r>
        <w:separator/>
      </w:r>
    </w:p>
  </w:endnote>
  <w:endnote w:type="continuationSeparator" w:id="0">
    <w:p w14:paraId="71756A9F" w14:textId="77777777" w:rsidR="00692AB4" w:rsidRDefault="00692AB4" w:rsidP="006A582B">
      <w:r>
        <w:continuationSeparator/>
      </w:r>
    </w:p>
  </w:endnote>
  <w:endnote w:type="continuationNotice" w:id="1">
    <w:p w14:paraId="49035A4D" w14:textId="77777777" w:rsidR="00692AB4" w:rsidRDefault="00692A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904CA" w14:textId="77777777" w:rsidR="00692AB4" w:rsidRDefault="00692AB4" w:rsidP="006A582B">
      <w:r>
        <w:separator/>
      </w:r>
    </w:p>
  </w:footnote>
  <w:footnote w:type="continuationSeparator" w:id="0">
    <w:p w14:paraId="3A7BE288" w14:textId="77777777" w:rsidR="00692AB4" w:rsidRDefault="00692AB4" w:rsidP="006A582B">
      <w:r>
        <w:continuationSeparator/>
      </w:r>
    </w:p>
  </w:footnote>
  <w:footnote w:type="continuationNotice" w:id="1">
    <w:p w14:paraId="62543737" w14:textId="77777777" w:rsidR="00692AB4" w:rsidRDefault="00692A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2AB4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06EA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F7467BE-BBA1-493A-B7AF-EC558118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Vennela Mone</cp:lastModifiedBy>
  <cp:revision>2</cp:revision>
  <cp:lastPrinted>2014-03-29T07:34:00Z</cp:lastPrinted>
  <dcterms:created xsi:type="dcterms:W3CDTF">2020-10-07T14:34:00Z</dcterms:created>
  <dcterms:modified xsi:type="dcterms:W3CDTF">2020-10-07T14:34:00Z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